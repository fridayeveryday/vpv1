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23E9" w14:textId="77777777" w:rsidR="00B5467B" w:rsidRDefault="00B5467B" w:rsidP="00B5467B">
      <w:pPr>
        <w:shd w:val="clear" w:color="auto" w:fill="FFFFFF"/>
        <w:spacing w:line="355" w:lineRule="atLeast"/>
        <w:rPr>
          <w:rFonts w:ascii="Arial" w:hAnsi="Arial" w:cs="Arial"/>
          <w:color w:val="222222"/>
        </w:rPr>
      </w:pPr>
    </w:p>
    <w:p w14:paraId="48CA4A7B" w14:textId="77777777" w:rsidR="00B5467B" w:rsidRPr="00F01E1D" w:rsidRDefault="00B5467B" w:rsidP="00F01E1D">
      <w:pPr>
        <w:ind w:firstLine="708"/>
        <w:jc w:val="center"/>
        <w:rPr>
          <w:b/>
        </w:rPr>
      </w:pPr>
      <w:r w:rsidRPr="00F01E1D">
        <w:rPr>
          <w:b/>
        </w:rPr>
        <w:t>Высокопроизводительные вычисления</w:t>
      </w:r>
    </w:p>
    <w:p w14:paraId="13982A4D" w14:textId="72F68AA0" w:rsidR="003508A8" w:rsidRPr="00286484" w:rsidRDefault="00B5467B" w:rsidP="00F01E1D">
      <w:pPr>
        <w:ind w:firstLine="708"/>
        <w:jc w:val="center"/>
        <w:rPr>
          <w:b/>
        </w:rPr>
      </w:pPr>
      <w:r w:rsidRPr="00F01E1D">
        <w:rPr>
          <w:b/>
        </w:rPr>
        <w:t xml:space="preserve">Индивидуальные функции по лабораторной работе № </w:t>
      </w:r>
      <w:r w:rsidR="00286484" w:rsidRPr="00286484">
        <w:rPr>
          <w:b/>
        </w:rPr>
        <w:t>3</w:t>
      </w:r>
    </w:p>
    <w:p w14:paraId="4F9B88BD" w14:textId="77777777" w:rsidR="00F01E1D" w:rsidRDefault="00F01E1D" w:rsidP="009B715F">
      <w:pPr>
        <w:ind w:firstLine="708"/>
        <w:jc w:val="both"/>
      </w:pPr>
    </w:p>
    <w:p w14:paraId="1CD9A06A" w14:textId="77310AF1" w:rsidR="0026017E" w:rsidRPr="0026017E" w:rsidRDefault="0026017E" w:rsidP="009B715F">
      <w:pPr>
        <w:ind w:firstLine="708"/>
        <w:jc w:val="both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5334"/>
      </w:tblGrid>
      <w:tr w:rsidR="00286484" w:rsidRPr="0086648B" w14:paraId="269BCEDF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CF9B" w14:textId="77777777" w:rsidR="00286484" w:rsidRPr="00F01E1D" w:rsidRDefault="00286484" w:rsidP="00A21946">
            <w:pPr>
              <w:rPr>
                <w:b/>
                <w:noProof/>
                <w:sz w:val="28"/>
              </w:rPr>
            </w:pPr>
            <w:r w:rsidRPr="00F01E1D">
              <w:rPr>
                <w:b/>
                <w:color w:val="222222"/>
              </w:rPr>
              <w:t>Студент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869FD" w14:textId="77777777" w:rsidR="00286484" w:rsidRPr="00F01E1D" w:rsidRDefault="00286484" w:rsidP="00A21946">
            <w:pPr>
              <w:rPr>
                <w:b/>
                <w:noProof/>
                <w:sz w:val="28"/>
              </w:rPr>
            </w:pPr>
            <w:r w:rsidRPr="00F01E1D">
              <w:rPr>
                <w:b/>
                <w:noProof/>
                <w:sz w:val="28"/>
              </w:rPr>
              <w:t>Функция</w:t>
            </w:r>
          </w:p>
        </w:tc>
      </w:tr>
      <w:tr w:rsidR="00286484" w:rsidRPr="0086648B" w14:paraId="3EBAFB50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42AE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Астуков</w:t>
            </w:r>
            <w:proofErr w:type="spellEnd"/>
            <w:r w:rsidRPr="00F01E1D">
              <w:rPr>
                <w:color w:val="222222"/>
              </w:rPr>
              <w:t xml:space="preserve"> Павел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FE2C7" w14:textId="37164511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sin x</w:t>
            </w:r>
            <w:r w:rsidRPr="001874CC">
              <w:rPr>
                <w:i/>
              </w:rPr>
              <w:t xml:space="preserve"> </w:t>
            </w:r>
          </w:p>
        </w:tc>
      </w:tr>
      <w:tr w:rsidR="00286484" w:rsidRPr="0086648B" w14:paraId="790D5FB5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0B4C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Васияров</w:t>
            </w:r>
            <w:proofErr w:type="spellEnd"/>
            <w:r w:rsidRPr="00F01E1D">
              <w:rPr>
                <w:color w:val="222222"/>
              </w:rPr>
              <w:t xml:space="preserve"> Михаил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63748" w14:textId="0263BC64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tg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</w:tr>
      <w:tr w:rsidR="00286484" w:rsidRPr="0086648B" w14:paraId="34D9FEB6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A3DC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Егорова Анастасия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3E133" w14:textId="12F6B7E5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cos x</w:t>
            </w:r>
          </w:p>
        </w:tc>
      </w:tr>
      <w:tr w:rsidR="00286484" w:rsidRPr="0086648B" w14:paraId="1DF901BD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545A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Кузнеченков</w:t>
            </w:r>
            <w:proofErr w:type="spellEnd"/>
            <w:r w:rsidRPr="00F01E1D">
              <w:rPr>
                <w:color w:val="222222"/>
              </w:rPr>
              <w:t xml:space="preserve"> Роман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9B811" w14:textId="413C85A7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csc x</w:t>
            </w:r>
          </w:p>
        </w:tc>
      </w:tr>
      <w:tr w:rsidR="00286484" w:rsidRPr="0086648B" w14:paraId="3F9F4872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B00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Кулакова Екатерина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9D9CF" w14:textId="0722B778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ln(1-x)</w:t>
            </w:r>
          </w:p>
        </w:tc>
      </w:tr>
      <w:tr w:rsidR="00286484" w:rsidRPr="0086648B" w14:paraId="46F84C1C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12E8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Мамакин</w:t>
            </w:r>
            <w:proofErr w:type="spellEnd"/>
            <w:r w:rsidRPr="00F01E1D">
              <w:rPr>
                <w:color w:val="222222"/>
              </w:rPr>
              <w:t xml:space="preserve"> Антон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131CA" w14:textId="32C6B19E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ln((1+x)/(1-x))</w:t>
            </w:r>
          </w:p>
        </w:tc>
      </w:tr>
      <w:tr w:rsidR="00286484" w:rsidRPr="0086648B" w14:paraId="4818F733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A65D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Никишкин Михаил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70F9C" w14:textId="500739C5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proofErr w:type="gramStart"/>
            <w:r w:rsidRPr="001874CC">
              <w:rPr>
                <w:i/>
                <w:lang w:val="en-US"/>
              </w:rPr>
              <w:t>ln(</w:t>
            </w:r>
            <w:proofErr w:type="gramEnd"/>
            <w:r w:rsidRPr="001874CC">
              <w:rPr>
                <w:i/>
                <w:lang w:val="en-US"/>
              </w:rPr>
              <w:t xml:space="preserve">cos x) </w:t>
            </w:r>
          </w:p>
        </w:tc>
      </w:tr>
      <w:tr w:rsidR="00286484" w:rsidRPr="0086648B" w14:paraId="6C7A11CE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2C09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Сафронова Анна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F3D7" w14:textId="15E309B1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arcsin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</w:tr>
      <w:tr w:rsidR="00286484" w:rsidRPr="0086648B" w14:paraId="0B803332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02F9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Сорокина Марина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0DD1A" w14:textId="3CD7D823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arcos</w:t>
            </w:r>
            <w:proofErr w:type="spellEnd"/>
            <w:r w:rsidRPr="001874CC">
              <w:rPr>
                <w:i/>
                <w:lang w:val="en-US"/>
              </w:rPr>
              <w:t xml:space="preserve"> x </w:t>
            </w:r>
          </w:p>
        </w:tc>
      </w:tr>
      <w:tr w:rsidR="00286484" w:rsidRPr="0086648B" w14:paraId="667CB393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BD5C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Шишкин Алексей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551B" w14:textId="7C3CD34E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arcctg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</w:tr>
      <w:tr w:rsidR="00286484" w:rsidRPr="0086648B" w14:paraId="7E6D7D03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08D5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Яровова</w:t>
            </w:r>
            <w:proofErr w:type="spellEnd"/>
            <w:r w:rsidRPr="00F01E1D">
              <w:rPr>
                <w:color w:val="222222"/>
              </w:rPr>
              <w:t xml:space="preserve"> Татьяна</w:t>
            </w:r>
            <w:r w:rsidRPr="00F01E1D">
              <w:rPr>
                <w:rStyle w:val="apple-converted-space"/>
                <w:color w:val="222222"/>
              </w:rPr>
              <w:t> 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9CBF0" w14:textId="7533F9D0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ch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</w:tr>
      <w:tr w:rsidR="00286484" w:rsidRPr="0086648B" w14:paraId="0C76E341" w14:textId="77777777" w:rsidTr="001D67A5">
        <w:trPr>
          <w:gridAfter w:val="1"/>
          <w:wAfter w:w="5334" w:type="dxa"/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D0E7" w14:textId="77777777" w:rsidR="00286484" w:rsidRPr="00F01E1D" w:rsidRDefault="00286484" w:rsidP="001D67A5">
            <w:pPr>
              <w:jc w:val="center"/>
              <w:rPr>
                <w:b/>
                <w:color w:val="222222"/>
              </w:rPr>
            </w:pPr>
          </w:p>
        </w:tc>
      </w:tr>
      <w:tr w:rsidR="00286484" w:rsidRPr="0086648B" w14:paraId="4469A700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EC23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Албутов</w:t>
            </w:r>
            <w:proofErr w:type="spellEnd"/>
            <w:r w:rsidRPr="00F01E1D">
              <w:rPr>
                <w:color w:val="222222"/>
              </w:rPr>
              <w:t xml:space="preserve"> Данил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7C50B" w14:textId="38C5A86E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sin x</w:t>
            </w:r>
            <w:r w:rsidRPr="001874CC">
              <w:rPr>
                <w:i/>
              </w:rPr>
              <w:t xml:space="preserve"> </w:t>
            </w:r>
          </w:p>
        </w:tc>
      </w:tr>
      <w:tr w:rsidR="00286484" w:rsidRPr="0086648B" w14:paraId="27616A8C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788E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Бахматов</w:t>
            </w:r>
            <w:proofErr w:type="spellEnd"/>
            <w:r w:rsidRPr="00F01E1D">
              <w:rPr>
                <w:color w:val="222222"/>
              </w:rPr>
              <w:t xml:space="preserve"> Данил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592FD" w14:textId="2EA528E9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tg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</w:tr>
      <w:tr w:rsidR="00286484" w:rsidRPr="0086648B" w14:paraId="0806A4A8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4AB5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Вольтер Григорий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BF764" w14:textId="06A41A95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cos x</w:t>
            </w:r>
          </w:p>
        </w:tc>
      </w:tr>
      <w:tr w:rsidR="00286484" w:rsidRPr="0086648B" w14:paraId="6EC18A65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80CD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Дуванов Андрей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4DBB1" w14:textId="66058924" w:rsidR="00286484" w:rsidRPr="003508A8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csc x</w:t>
            </w:r>
          </w:p>
        </w:tc>
      </w:tr>
      <w:tr w:rsidR="00286484" w:rsidRPr="0086648B" w14:paraId="675ABBAB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2BA5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Ильиных Кирилл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22298" w14:textId="1672010E" w:rsidR="00286484" w:rsidRPr="0086648B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ln(1-x)</w:t>
            </w:r>
          </w:p>
        </w:tc>
      </w:tr>
      <w:tr w:rsidR="00286484" w:rsidRPr="0086648B" w14:paraId="03740B28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8D74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 xml:space="preserve">Медведева </w:t>
            </w:r>
            <w:proofErr w:type="spellStart"/>
            <w:r w:rsidRPr="00F01E1D">
              <w:rPr>
                <w:color w:val="222222"/>
              </w:rPr>
              <w:t>Антонида</w:t>
            </w:r>
            <w:proofErr w:type="spellEnd"/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5580E" w14:textId="32773A30" w:rsidR="00286484" w:rsidRPr="0086648B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ln((1+x)/(1-x))</w:t>
            </w:r>
          </w:p>
        </w:tc>
      </w:tr>
      <w:tr w:rsidR="00286484" w:rsidRPr="0086648B" w14:paraId="3064A923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AE3D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Родионов Михаил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5102F" w14:textId="4D4B5FBC" w:rsidR="00286484" w:rsidRPr="0086648B" w:rsidRDefault="00286484" w:rsidP="001D67A5">
            <w:pPr>
              <w:rPr>
                <w:rFonts w:ascii="Arial" w:hAnsi="Arial"/>
                <w:noProof/>
                <w:sz w:val="28"/>
              </w:rPr>
            </w:pPr>
            <w:proofErr w:type="gramStart"/>
            <w:r w:rsidRPr="001874CC">
              <w:rPr>
                <w:i/>
                <w:lang w:val="en-US"/>
              </w:rPr>
              <w:t>ln(</w:t>
            </w:r>
            <w:proofErr w:type="gramEnd"/>
            <w:r w:rsidRPr="001874CC">
              <w:rPr>
                <w:i/>
                <w:lang w:val="en-US"/>
              </w:rPr>
              <w:t xml:space="preserve">cos x) </w:t>
            </w:r>
          </w:p>
        </w:tc>
      </w:tr>
      <w:tr w:rsidR="00286484" w:rsidRPr="0086648B" w14:paraId="3966526A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7EAE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Рыбин Валерий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DA052" w14:textId="242862F1" w:rsidR="00286484" w:rsidRPr="0086648B" w:rsidRDefault="00286484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arcsin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</w:tr>
      <w:tr w:rsidR="00286484" w:rsidRPr="0086648B" w14:paraId="31D16DE7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902A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Сатдинов</w:t>
            </w:r>
            <w:proofErr w:type="spellEnd"/>
            <w:r w:rsidRPr="00F01E1D">
              <w:rPr>
                <w:color w:val="222222"/>
              </w:rPr>
              <w:t xml:space="preserve"> Рустам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B6511" w14:textId="36817837" w:rsidR="00286484" w:rsidRPr="0086648B" w:rsidRDefault="00286484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arcos</w:t>
            </w:r>
            <w:proofErr w:type="spellEnd"/>
            <w:r w:rsidRPr="001874CC">
              <w:rPr>
                <w:i/>
                <w:lang w:val="en-US"/>
              </w:rPr>
              <w:t xml:space="preserve"> x </w:t>
            </w:r>
          </w:p>
        </w:tc>
      </w:tr>
      <w:tr w:rsidR="00286484" w:rsidRPr="0086648B" w14:paraId="387A26A2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01B2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Свиязов</w:t>
            </w:r>
            <w:proofErr w:type="spellEnd"/>
            <w:r w:rsidRPr="00F01E1D">
              <w:rPr>
                <w:color w:val="222222"/>
              </w:rPr>
              <w:t xml:space="preserve"> Павел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7EE25" w14:textId="3D901CEE" w:rsidR="00286484" w:rsidRPr="0086648B" w:rsidRDefault="00286484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arcctg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</w:tr>
      <w:tr w:rsidR="00286484" w:rsidRPr="0086648B" w14:paraId="2C28A5C7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F1EA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Семеленов</w:t>
            </w:r>
            <w:proofErr w:type="spellEnd"/>
            <w:r w:rsidRPr="00F01E1D">
              <w:rPr>
                <w:color w:val="222222"/>
              </w:rPr>
              <w:t xml:space="preserve"> Денис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56869" w14:textId="323D1825" w:rsidR="00286484" w:rsidRPr="0086648B" w:rsidRDefault="00286484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ch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</w:tr>
      <w:tr w:rsidR="00286484" w:rsidRPr="0086648B" w14:paraId="21166C9F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9112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Соловьев Михаил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627D9" w14:textId="7194F27E" w:rsidR="00286484" w:rsidRPr="0086648B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sch x</w:t>
            </w:r>
          </w:p>
        </w:tc>
      </w:tr>
      <w:tr w:rsidR="00286484" w:rsidRPr="0086648B" w14:paraId="7B7DAE72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D30B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Титова Елена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A518C" w14:textId="2FD8F0D7" w:rsidR="00286484" w:rsidRPr="0086648B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 xml:space="preserve">sin (x + </w:t>
            </w:r>
            <w:r>
              <w:rPr>
                <w:i/>
                <w:lang w:val="en-US"/>
              </w:rPr>
              <w:t>0,6</w:t>
            </w:r>
            <w:r w:rsidRPr="001874CC">
              <w:rPr>
                <w:i/>
                <w:lang w:val="en-US"/>
              </w:rPr>
              <w:t>)</w:t>
            </w:r>
          </w:p>
        </w:tc>
      </w:tr>
      <w:tr w:rsidR="00286484" w:rsidRPr="0086648B" w14:paraId="7AC7D045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4241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Фаткуллов</w:t>
            </w:r>
            <w:proofErr w:type="spellEnd"/>
            <w:r w:rsidRPr="00F01E1D">
              <w:rPr>
                <w:color w:val="222222"/>
              </w:rPr>
              <w:t xml:space="preserve"> Р.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C6E62" w14:textId="633D7FEA" w:rsidR="00286484" w:rsidRPr="0086648B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 xml:space="preserve">cos (x+ </w:t>
            </w:r>
            <w:r>
              <w:rPr>
                <w:i/>
                <w:lang w:val="en-US"/>
              </w:rPr>
              <w:t>0,5</w:t>
            </w:r>
            <w:r w:rsidRPr="001874CC">
              <w:rPr>
                <w:i/>
                <w:lang w:val="en-US"/>
              </w:rPr>
              <w:t>)</w:t>
            </w:r>
          </w:p>
        </w:tc>
      </w:tr>
      <w:tr w:rsidR="00286484" w:rsidRPr="0086648B" w14:paraId="653EB6CF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D3B6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Чильманкина</w:t>
            </w:r>
            <w:proofErr w:type="spellEnd"/>
            <w:r w:rsidRPr="00F01E1D">
              <w:rPr>
                <w:color w:val="222222"/>
              </w:rPr>
              <w:t xml:space="preserve"> Елена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FD5A5" w14:textId="040094CA" w:rsidR="00286484" w:rsidRPr="0086648B" w:rsidRDefault="00286484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e</w:t>
            </w:r>
            <w:r w:rsidRPr="001874CC">
              <w:rPr>
                <w:i/>
                <w:vertAlign w:val="superscript"/>
                <w:lang w:val="en-US"/>
              </w:rPr>
              <w:t>x</w:t>
            </w:r>
          </w:p>
        </w:tc>
      </w:tr>
      <w:tr w:rsidR="00286484" w:rsidRPr="0086648B" w14:paraId="7924D2B1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0522" w14:textId="77777777" w:rsidR="00286484" w:rsidRPr="00F01E1D" w:rsidRDefault="00286484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Ямщиков Максим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9AC57" w14:textId="41096F0D" w:rsidR="00286484" w:rsidRPr="0086648B" w:rsidRDefault="00286484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th</w:t>
            </w:r>
            <w:proofErr w:type="spellEnd"/>
            <w:r w:rsidRPr="001874CC">
              <w:rPr>
                <w:i/>
                <w:lang w:val="en-US"/>
              </w:rPr>
              <w:t xml:space="preserve"> x </w:t>
            </w:r>
          </w:p>
        </w:tc>
      </w:tr>
    </w:tbl>
    <w:p w14:paraId="14B3C5B7" w14:textId="77777777" w:rsidR="009B715F" w:rsidRDefault="009B715F" w:rsidP="00286484">
      <w:pPr>
        <w:keepNext/>
        <w:rPr>
          <w:bCs/>
          <w:iCs/>
        </w:rPr>
      </w:pPr>
    </w:p>
    <w:sectPr w:rsidR="009B715F" w:rsidSect="0052221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1BF8"/>
    <w:multiLevelType w:val="hybridMultilevel"/>
    <w:tmpl w:val="9AB0B6E4"/>
    <w:lvl w:ilvl="0" w:tplc="39746838">
      <w:start w:val="1"/>
      <w:numFmt w:val="decimal"/>
      <w:lvlText w:val="%1"/>
      <w:lvlJc w:val="left"/>
      <w:pPr>
        <w:ind w:left="1203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D86BF8"/>
    <w:multiLevelType w:val="hybridMultilevel"/>
    <w:tmpl w:val="E03AC0A0"/>
    <w:lvl w:ilvl="0" w:tplc="AC8018E8">
      <w:start w:val="1"/>
      <w:numFmt w:val="decimal"/>
      <w:lvlText w:val="%1"/>
      <w:lvlJc w:val="left"/>
      <w:pPr>
        <w:ind w:left="1203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37298F"/>
    <w:multiLevelType w:val="hybridMultilevel"/>
    <w:tmpl w:val="F07C6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92563"/>
    <w:multiLevelType w:val="hybridMultilevel"/>
    <w:tmpl w:val="0AC8FF5C"/>
    <w:lvl w:ilvl="0" w:tplc="D512D4EC">
      <w:start w:val="1"/>
      <w:numFmt w:val="decimal"/>
      <w:lvlText w:val="%1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5146402D"/>
    <w:multiLevelType w:val="hybridMultilevel"/>
    <w:tmpl w:val="8CE81B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28F4996"/>
    <w:multiLevelType w:val="hybridMultilevel"/>
    <w:tmpl w:val="7B38B8D4"/>
    <w:lvl w:ilvl="0" w:tplc="2B0AA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26"/>
    <w:rsid w:val="000118CA"/>
    <w:rsid w:val="00024B56"/>
    <w:rsid w:val="00080BCD"/>
    <w:rsid w:val="000A1D12"/>
    <w:rsid w:val="00102115"/>
    <w:rsid w:val="0012779D"/>
    <w:rsid w:val="00135D90"/>
    <w:rsid w:val="0016392B"/>
    <w:rsid w:val="00163F2B"/>
    <w:rsid w:val="00177B27"/>
    <w:rsid w:val="0018636A"/>
    <w:rsid w:val="001B271A"/>
    <w:rsid w:val="001C1330"/>
    <w:rsid w:val="001D67A5"/>
    <w:rsid w:val="002368DE"/>
    <w:rsid w:val="00250881"/>
    <w:rsid w:val="002536BA"/>
    <w:rsid w:val="0026017E"/>
    <w:rsid w:val="00286484"/>
    <w:rsid w:val="002A258A"/>
    <w:rsid w:val="002A6A72"/>
    <w:rsid w:val="002D49C8"/>
    <w:rsid w:val="00332C9C"/>
    <w:rsid w:val="003461AB"/>
    <w:rsid w:val="003508A8"/>
    <w:rsid w:val="00360409"/>
    <w:rsid w:val="0036316F"/>
    <w:rsid w:val="00364572"/>
    <w:rsid w:val="00364AA4"/>
    <w:rsid w:val="00374430"/>
    <w:rsid w:val="003B0F77"/>
    <w:rsid w:val="003C5552"/>
    <w:rsid w:val="003D6263"/>
    <w:rsid w:val="003D7FB7"/>
    <w:rsid w:val="00425215"/>
    <w:rsid w:val="004762B4"/>
    <w:rsid w:val="0048547E"/>
    <w:rsid w:val="0049184F"/>
    <w:rsid w:val="004C016A"/>
    <w:rsid w:val="004E18A0"/>
    <w:rsid w:val="004E5A59"/>
    <w:rsid w:val="0052221A"/>
    <w:rsid w:val="00522BE2"/>
    <w:rsid w:val="005230BE"/>
    <w:rsid w:val="005271FA"/>
    <w:rsid w:val="00552E96"/>
    <w:rsid w:val="00570984"/>
    <w:rsid w:val="005A4CD8"/>
    <w:rsid w:val="005A7211"/>
    <w:rsid w:val="005E3B23"/>
    <w:rsid w:val="005F2751"/>
    <w:rsid w:val="006071EF"/>
    <w:rsid w:val="00627526"/>
    <w:rsid w:val="0063794D"/>
    <w:rsid w:val="006510B8"/>
    <w:rsid w:val="00694049"/>
    <w:rsid w:val="006C0052"/>
    <w:rsid w:val="007415EA"/>
    <w:rsid w:val="007A7EE2"/>
    <w:rsid w:val="007D50BE"/>
    <w:rsid w:val="007E4160"/>
    <w:rsid w:val="007F3770"/>
    <w:rsid w:val="00814AB9"/>
    <w:rsid w:val="00874809"/>
    <w:rsid w:val="00885978"/>
    <w:rsid w:val="008A52DC"/>
    <w:rsid w:val="008C32B1"/>
    <w:rsid w:val="008E5C04"/>
    <w:rsid w:val="008F310D"/>
    <w:rsid w:val="0091239F"/>
    <w:rsid w:val="00931C19"/>
    <w:rsid w:val="00987ED8"/>
    <w:rsid w:val="00993AFD"/>
    <w:rsid w:val="009B715F"/>
    <w:rsid w:val="009D6BA0"/>
    <w:rsid w:val="00AB5B59"/>
    <w:rsid w:val="00B1056F"/>
    <w:rsid w:val="00B201BD"/>
    <w:rsid w:val="00B24795"/>
    <w:rsid w:val="00B40B01"/>
    <w:rsid w:val="00B42A7E"/>
    <w:rsid w:val="00B50D6A"/>
    <w:rsid w:val="00B5467B"/>
    <w:rsid w:val="00B54C1F"/>
    <w:rsid w:val="00B65ABC"/>
    <w:rsid w:val="00B73D79"/>
    <w:rsid w:val="00B8651D"/>
    <w:rsid w:val="00BA73B2"/>
    <w:rsid w:val="00BB342B"/>
    <w:rsid w:val="00BF2245"/>
    <w:rsid w:val="00C04E6D"/>
    <w:rsid w:val="00C17F98"/>
    <w:rsid w:val="00C21FC2"/>
    <w:rsid w:val="00C4507F"/>
    <w:rsid w:val="00C73B4D"/>
    <w:rsid w:val="00C73BF0"/>
    <w:rsid w:val="00C8186E"/>
    <w:rsid w:val="00CE5C1E"/>
    <w:rsid w:val="00CE7B68"/>
    <w:rsid w:val="00D07A35"/>
    <w:rsid w:val="00D116CA"/>
    <w:rsid w:val="00D65C4C"/>
    <w:rsid w:val="00D83562"/>
    <w:rsid w:val="00DA4B2B"/>
    <w:rsid w:val="00DA5621"/>
    <w:rsid w:val="00E43F57"/>
    <w:rsid w:val="00E57328"/>
    <w:rsid w:val="00E57C06"/>
    <w:rsid w:val="00E77982"/>
    <w:rsid w:val="00EA22E2"/>
    <w:rsid w:val="00EC7B34"/>
    <w:rsid w:val="00ED5D1C"/>
    <w:rsid w:val="00F01E1D"/>
    <w:rsid w:val="00F10519"/>
    <w:rsid w:val="00F700A4"/>
    <w:rsid w:val="00F7391A"/>
    <w:rsid w:val="00F75FB8"/>
    <w:rsid w:val="00F97EF5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41965C"/>
  <w15:docId w15:val="{5CD7F750-A6F5-4C6C-99D8-EA4DB4E7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autoRedefine/>
    <w:qFormat/>
    <w:rsid w:val="00C73BF0"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27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B8651D"/>
    <w:pPr>
      <w:jc w:val="center"/>
    </w:pPr>
    <w:rPr>
      <w:b/>
      <w:bCs/>
      <w:sz w:val="32"/>
      <w:u w:val="single"/>
    </w:rPr>
  </w:style>
  <w:style w:type="paragraph" w:styleId="a5">
    <w:name w:val="Balloon Text"/>
    <w:basedOn w:val="a"/>
    <w:link w:val="a6"/>
    <w:rsid w:val="006510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510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75FB8"/>
    <w:pPr>
      <w:ind w:left="720"/>
      <w:contextualSpacing/>
    </w:pPr>
  </w:style>
  <w:style w:type="character" w:customStyle="1" w:styleId="apple-converted-space">
    <w:name w:val="apple-converted-space"/>
    <w:basedOn w:val="a0"/>
    <w:rsid w:val="00B5467B"/>
  </w:style>
  <w:style w:type="character" w:customStyle="1" w:styleId="postbody">
    <w:name w:val="postbody"/>
    <w:basedOn w:val="a0"/>
    <w:rsid w:val="0052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_DISK\ANUTA\Lessons\Theory_Automat\Praktika\DZ_1_TA-2016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85E0D-32AD-4757-80E5-021B7656A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DZ_1_TA-2016.dotx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№1</vt:lpstr>
    </vt:vector>
  </TitlesOfParts>
  <Company>NhT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№1</dc:title>
  <dc:creator>A</dc:creator>
  <cp:lastModifiedBy>Viktor</cp:lastModifiedBy>
  <cp:revision>3</cp:revision>
  <cp:lastPrinted>2016-10-31T19:12:00Z</cp:lastPrinted>
  <dcterms:created xsi:type="dcterms:W3CDTF">2021-05-21T08:34:00Z</dcterms:created>
  <dcterms:modified xsi:type="dcterms:W3CDTF">2021-05-21T08:35:00Z</dcterms:modified>
</cp:coreProperties>
</file>